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### 实验环境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Sublime Text</w:t>
      </w:r>
      <w:r>
        <w:rPr>
          <w:rFonts w:hint="eastAsia"/>
          <w:lang w:eastAsia="zh-CN"/>
        </w:rPr>
        <w:t>；</w:t>
      </w:r>
      <w:r>
        <w:rPr>
          <w:rFonts w:hint="default"/>
          <w:lang w:eastAsia="zh-CN"/>
        </w:rPr>
        <w:t>chrome浏览器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### 实验代码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Html文件: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&lt;link href="css/index.css" rel="stylesheet"&gt;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&lt;div class="m-box" id="m-box"&gt;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&lt;h1 id="date"&gt;date&lt;/h1&gt;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&lt;ul id="ul"&gt;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&lt;li class="m-item" id="p1"&gt;p1&lt;/li&gt;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&lt;li class="m-item" id="p2"&gt;p2&lt;/li&gt;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&lt;li class="m-item" id="p3"&gt;p3&lt;/li&gt;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&lt;li class="m-item" id="p4"&gt;p4&lt;/li&gt;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&lt;li class="m-item" id="p5"&gt;p5&lt;/li&gt;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&lt;li class="m-item" id="p6"&gt;p6&lt;/li&gt;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&lt;li class="m-item" id="p7"&gt;p7&lt;/li&gt;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&lt;li class="m-item" id="p8"&gt;p8&lt;/li&gt;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&lt;/ul&gt;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&lt;/div&gt;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&lt;script src="2.js"&gt;&lt;/script&gt;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&lt;/body&gt;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Js文件：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@authors Your Name (you@example.org)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@date    2022-03-09 10:05:56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@version $Id$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document.getElementById("p1").onclick=function(){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document.getElementById("p1").style.color="red";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alert("p1");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document.getElementById("p2").onclick=function(){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let today = new Date();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let x=document.getElementById("date");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x.innerHTML=today.getFullYear()+"-"+(today.getMonth()+1)+"-"+today.getDate();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alert("p2");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document.getElementById("p3").onclick=function(){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document.getElementById("p3").classList.add("fn-active");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alert("p3");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document.getElementById("p4").onclick=function(){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var child=document.getElementById("p8");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document.getElementById("ul").removeChild(child);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alert("p4");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document.getElementById("p5").onclick=function(){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window.location.assign("http://www.taobao.com");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alert("p5");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document.getElementById("p6").onclick=function(){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var oLi = document.createElement("li");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oLi.innerHTML = "p9";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document.getElementById("ul").appendChild(oLi);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alert("p6");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document.getElementById("p7").onclick=function(){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var m = document.getElementById("m-box");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m.style.width= screen.width;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alert("p7");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document.getElementById("p8").onclick=function(){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alert("p8");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### 实验心得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学习了一些关于Javascript的基础及高级技术并掌握了一些js技巧，在这些知识的基础上加以灵活运用完成了实验三，使用js编写了简单的应用。</w:t>
      </w:r>
      <w:bookmarkStart w:id="0" w:name="_GoBack"/>
      <w:bookmarkEnd w:id="0"/>
    </w:p>
    <w:p>
      <w:pPr>
        <w:rPr>
          <w:rFonts w:hint="default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07011CC2"/>
    <w:rsid w:val="07644792"/>
    <w:rsid w:val="09284798"/>
    <w:rsid w:val="0F2B6FD9"/>
    <w:rsid w:val="183C240D"/>
    <w:rsid w:val="1AA24D9F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7932565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D5DE8897"/>
    <w:rsid w:val="DE79EF24"/>
    <w:rsid w:val="E7FE3684"/>
    <w:rsid w:val="ECF77D58"/>
    <w:rsid w:val="EFFF70E4"/>
    <w:rsid w:val="F7EEC240"/>
    <w:rsid w:val="FBF75102"/>
    <w:rsid w:val="FDDC5620"/>
    <w:rsid w:val="FDEA700A"/>
    <w:rsid w:val="FFBFCE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3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weboffice\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2018-05-28T01:24:00Z</dcterms:created>
  <dc:creator>cjx</dc:creator>
  <cp:lastModifiedBy>村人C</cp:lastModifiedBy>
  <dcterms:modified xsi:type="dcterms:W3CDTF">2022-03-13T05:17:03Z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</Properties>
</file>