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### 实验环境 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Sublime Text：chrome浏览器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### 实验代码 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&lt;!DOCTYPE html&gt;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&lt;html&gt;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&lt;head&gt;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&lt;meta charset="utf-8"&gt;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&lt;meta http-equiv="X-UA-Compatible" content="IE=edge,chrome=1"&gt;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&lt;title&gt;cjx&lt;/title&gt;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&lt;meta name="description" content=""&gt;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&lt;meta name="keywords" content=""&gt;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&lt;link href="css/style.css" rel="stylesheet"&gt;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&lt;/head&gt;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&lt;body&gt;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class='m-bk'&gt;&lt;/div&gt;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class='m-menu'&gt;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&lt;span class="m-menu-item"&gt;HOME&lt;/span&gt;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&lt;span class="m-menu-item"&gt;ONEZERO&lt;/span&gt;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&lt;span class="m-menu-item"&gt;ELEMENT&lt;/span&gt;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&lt;span class="m-menu-item"&gt;GEN&lt;/span&gt;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&lt;span class="m-menu-item"&gt;ZORE&lt;/span&gt;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&lt;span class="m-menu-item"&gt;FORGE&lt;/span&gt;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&lt;span class="m-menu-item"&gt;HUMAN PART&lt;/span&gt;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&lt;span class="m-menu-item"&gt;MARKER&lt;/span&gt;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&lt;span class="m-menu-item"&gt;LEVEL&lt;/span&gt;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&lt;span class="m-menu-item"&gt;HEATED&lt;/span&gt;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&lt;span class="m-menu-item"&gt;DESIGN&lt;/span&gt;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&lt;span class="m-menu-item"&gt;MC&lt;/span&gt;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class="m-bk1"&gt;POPULAR ON MEDIUM&lt;/div&gt;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class="m-bk2"&gt;Commonly Used Design Patterns in JavaScript&lt;/div&gt;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class="m-bk3"&gt;A look at the singleton,iterator,and factory patterns&lt;/div&gt;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class="m-bk4"&gt;John Au-Yeung in Better Programming&lt;/div&gt;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class="m-bk5"&gt;Feb 24 · 4 min read ★&lt;/div&gt;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class="m-bk6"&gt;BASED ON YOUR READING HISTORY&lt;/div&gt;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class="m-bk7"&gt;Why Your App Looks Better in Sketch&lt;/div&gt;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class="m-bk8"&gt;Esploring rendering differences between Sketch and iOS&lt;/div&gt;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class="m-bk9"&gt;Nathan Gitter&lt;/div&gt;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class="m-bk10"&gt;Jan 31,2018 · 6 min read&lt;/div&gt;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class="m-bk11"&gt;BASED ON YOURREADING HISTORY&lt;/div&gt;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class="m-bk12"&gt;JavaScript Bundlers,a Comparison&lt;/div&gt;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class="m-bk13"&gt;How do JavaScript bundlers stack up against each other?&lt;/div&gt;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class="m-bk14"&gt;AJ Meyghani&lt;/div&gt;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class="m-bk15"&gt;Oct 28,2018 · 27 min read ★&lt;/div&gt;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class="m-bk16"&gt;Popular on Medium&lt;/div&gt;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class="m-bk17"&gt;01&lt;/div&gt;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class="m-bk18"&gt;02&lt;/div&gt;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class="m-bk19"&gt;03&lt;/div&gt;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class="m-bk20"&gt;How to Distinguish Between a&lt;/div&gt;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class="m-bk21"&gt;Public Safety Crisis and a&lt;/div&gt;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class="m-bk22"&gt;Personal Anxiety&lt;/div&gt;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class="m-bk23"&gt;Imani Bashir in Forge&lt;/div&gt;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class="m-bk24"&gt;Mar 3 · 4 min read ★&lt;/div&gt;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class="m-bk25"&gt;There's an Epifrmic That's a&lt;/div&gt;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class="m-bk26"&gt;Bigger Threat Than the&lt;/div&gt;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class="m-bk27"&gt;Coronavirus&lt;/div&gt;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class="m-bk28"&gt;Dr.David L.Katz in Heated&lt;/div&gt;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class="m-bk29"&gt;Feb 29 · 8 min read ★&lt;/div&gt;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class="m-bk30"&gt;The Flawed,Twisted Legacy of&lt;/div&gt;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class="m-bk31"&gt;Jack Welch&lt;/div&gt;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class="m-bk32"&gt;Rob Walker in Marker&lt;/div&gt;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&lt;div class="m-bk33"&gt;Mar 3 · 4 min read ★&lt;/div&gt;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&lt;/body&gt;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&lt;/html&gt;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@charset "UTF-8";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/**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* 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* @authors Your Name (you@example.org)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* @date    2022-03-02 09:48:07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* @version $Id$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*/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body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margin: 0;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}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li{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list-style: none;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}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width: 1063px;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height: 544px;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background: url(../img/bk.png)no-repeat;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opacity: 0.4;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.m-menu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padding: 15px 65px;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 12px;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2px;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.m-menu-item+.m-menu-item{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margin-left: 13px;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.m-bk1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 xml:space="preserve"> padding: 24px 35px;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 12px;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.m-bk2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top:90px;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left:33px;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 18.5px;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black;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.m-bk3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top:120px;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left:33px;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 12.7px;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.m-bk4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top:155px;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left:30px;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 10px;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.m-bk5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top:175px;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left:33px;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 10px;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.m-bk6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top:240px;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left:33px;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 12.3px;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.m-bk7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top:260px;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left:33px;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 18.2px;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black;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.m-bk8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top:290px;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left:33px;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 12.5px;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.m-bk9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top:325px;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left:33px;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 12.1px;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.m-bk10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top:345px;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left:30px;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 12px;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.m-bk11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top:410px;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left:33px;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 12.5px;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.m-bk12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top:430px;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left:33px;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font-size:18.6px;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black;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.m-bk13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top:462px;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left:33px;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font-size:12.5px;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.m-bk14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top:495px;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left:30px;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.m-bk15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top:515px;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left:33px;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.m-bk16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top:100px;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left:770px;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font-size:18px;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black;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.m-bk17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top:175px;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left:770px;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font-size:25px;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black;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.m-bk18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top:305px;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left:770px;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font-size:25px;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black;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.m-bk19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top:430px;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left:770px;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font-size:25px;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black;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.m-bk20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top:180px;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left:815px;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font-size:14px;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black;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.m-bk21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top:200px;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left:815px;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font-size:14px;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black;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.m-bk22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top:220px;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left:815px;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font-size:14px;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black;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.m-bk23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top:245px;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left:815px;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.m-bk24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top:265px;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left:815px;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.m-bk25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top:307px;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left:815px;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font-size:14.7px;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black;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.m-bk26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top:327px;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left:815px;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font-size:14px;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black;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.m-bk27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top:347px;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left:815px;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font-size:14.7px;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black;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.m-bk28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top:374px;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left:815px;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font-size:12.4px;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.m-bk29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top:394px;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left:818px;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.m-bk30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top:435px;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left:815px;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font-size:14.5px;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black;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.m-bk31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top:457px;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left:815px;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font-size:14.5px;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black;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.m-bk32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top:483px;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left:815px;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.m-bk33 {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position: absolute;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top:503px;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ab/>
        <w:t>left:815px;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font-size:10px;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font-weight: bold;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letter-spacing: 0px;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color:  #6c6c6c;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### 实验心得</w:t>
      </w:r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学会了如何进行简单的web网页设计，并模仿设计了一个网页</w:t>
      </w:r>
      <w:bookmarkStart w:id="0" w:name="_GoBack"/>
      <w:bookmarkEnd w:id="0"/>
    </w:p>
    <w:p>
      <w:pPr>
        <w:rPr>
          <w:rFonts w:hint="default"/>
          <w:lang w:eastAsia="zh-CN"/>
          <w:woUserID w:val="1"/>
        </w:rPr>
      </w:pPr>
    </w:p>
    <w:p>
      <w:pPr>
        <w:rPr>
          <w:rFonts w:hint="default"/>
          <w:lang w:eastAsia="zh-CN"/>
          <w:woUserID w:val="1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DE79EF24"/>
    <w:rsid w:val="E7FE3684"/>
    <w:rsid w:val="ECF77D58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WWO_wpscloud_20220303175940-7cde700d3a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2022-03-06T13:31:54Z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